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ela de layout de cabeçalho"/>
      </w:tblPr>
      <w:tblGrid>
        <w:gridCol w:w="10466"/>
      </w:tblGrid>
      <w:tr w:rsidR="00A66B18" w:rsidRPr="0041428F" w:rsidTr="00A6783B">
        <w:trPr>
          <w:trHeight w:val="270"/>
          <w:jc w:val="center"/>
        </w:trPr>
        <w:tc>
          <w:tcPr>
            <w:tcW w:w="10800" w:type="dxa"/>
          </w:tcPr>
          <w:p w:rsidR="00A66B18" w:rsidRPr="0041428F" w:rsidRDefault="00A66B18" w:rsidP="00A66B18">
            <w:pPr>
              <w:pStyle w:val="Informaesdecontato"/>
              <w:rPr>
                <w:color w:val="000000" w:themeColor="text1"/>
              </w:rPr>
            </w:pPr>
          </w:p>
        </w:tc>
      </w:tr>
      <w:tr w:rsidR="00615018" w:rsidRPr="0041428F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:rsidR="003E24DF" w:rsidRPr="00373FD2" w:rsidRDefault="00373FD2" w:rsidP="00373FD2">
            <w:pPr>
              <w:pStyle w:val="Informaesdecontato"/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1847850" cy="184785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esar_imag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263" cy="1848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6B18" w:rsidRDefault="00A66B18"/>
    <w:p w:rsidR="00A66B18" w:rsidRPr="00E4786A" w:rsidRDefault="00CF32FA" w:rsidP="00E4786A">
      <w:pPr>
        <w:pStyle w:val="Saudao"/>
      </w:pPr>
      <w:r>
        <w:t>Prezados Pedro</w:t>
      </w:r>
      <w:r w:rsidR="00373FD2">
        <w:t xml:space="preserve"> e </w:t>
      </w:r>
      <w:r>
        <w:t>Bernardo</w:t>
      </w:r>
      <w:r w:rsidR="00A66B18" w:rsidRPr="00E4786A">
        <w:rPr>
          <w:lang w:val="pt-BR" w:bidi="pt-BR"/>
        </w:rPr>
        <w:t>,</w:t>
      </w:r>
    </w:p>
    <w:p w:rsidR="00373FD2" w:rsidRDefault="00373FD2" w:rsidP="00373FD2">
      <w:r>
        <w:t>Essa documentação tem por objetivo explicar o passo a passo executado para realização do Projeto Final da disciplina de Computação em Nuvem.</w:t>
      </w:r>
    </w:p>
    <w:p w:rsidR="00B421CF" w:rsidRDefault="00373FD2" w:rsidP="00373FD2">
      <w:r>
        <w:t xml:space="preserve">Etapa 1: </w:t>
      </w:r>
      <w:r w:rsidR="00B421CF">
        <w:t>Tratamento e Processamento das bases de dados. (Google Colab)</w:t>
      </w:r>
    </w:p>
    <w:p w:rsidR="003B02A0" w:rsidRDefault="003B02A0" w:rsidP="00373FD2">
      <w:r>
        <w:t xml:space="preserve">Link: </w:t>
      </w:r>
      <w:hyperlink r:id="rId10" w:history="1">
        <w:r w:rsidRPr="003B02A0">
          <w:rPr>
            <w:rStyle w:val="Hyperlink"/>
          </w:rPr>
          <w:t>Colab Notebook</w:t>
        </w:r>
      </w:hyperlink>
    </w:p>
    <w:p w:rsidR="00A66B18" w:rsidRDefault="00B421CF" w:rsidP="00373FD2">
      <w:r>
        <w:t>Etapa 2:</w:t>
      </w:r>
      <w:r w:rsidR="00373FD2">
        <w:t xml:space="preserve"> </w:t>
      </w:r>
      <w:r w:rsidR="00CF32FA">
        <w:t>UpLoad do arquivo resultante no formato .CSV dentro do serviço S3</w:t>
      </w:r>
    </w:p>
    <w:p w:rsidR="003B02A0" w:rsidRDefault="003B02A0" w:rsidP="00373FD2">
      <w:r>
        <w:rPr>
          <w:noProof/>
          <w:lang w:val="pt-BR" w:eastAsia="pt-BR"/>
        </w:rPr>
        <w:drawing>
          <wp:inline distT="0" distB="0" distL="0" distR="0">
            <wp:extent cx="6645910" cy="2589919"/>
            <wp:effectExtent l="0" t="0" r="254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load da base de Dados no S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186" cy="259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A0" w:rsidRDefault="003B02A0" w:rsidP="00373FD2"/>
    <w:p w:rsidR="003B02A0" w:rsidRDefault="003B02A0" w:rsidP="00373FD2"/>
    <w:p w:rsidR="003B02A0" w:rsidRDefault="003B02A0" w:rsidP="00373FD2"/>
    <w:p w:rsidR="003B02A0" w:rsidRDefault="003B02A0" w:rsidP="00373FD2"/>
    <w:p w:rsidR="003B02A0" w:rsidRDefault="003B02A0" w:rsidP="00373FD2"/>
    <w:p w:rsidR="00CF32FA" w:rsidRDefault="00CF32FA" w:rsidP="00373FD2">
      <w:r>
        <w:lastRenderedPageBreak/>
        <w:t xml:space="preserve">Etapa 3: Criação do </w:t>
      </w:r>
      <w:r w:rsidRPr="00CF32FA">
        <w:t>DATABASE</w:t>
      </w:r>
      <w:r>
        <w:t xml:space="preserve"> + </w:t>
      </w:r>
      <w:r w:rsidRPr="00CF32FA">
        <w:t>TABLE</w:t>
      </w:r>
      <w:r>
        <w:t>, referente a nosa base de dados, dentro do serviço Athena para realização das consultas SQL necessárias.</w:t>
      </w:r>
    </w:p>
    <w:p w:rsidR="003B02A0" w:rsidRDefault="003B02A0" w:rsidP="00373FD2">
      <w:r>
        <w:rPr>
          <w:noProof/>
          <w:lang w:val="pt-BR" w:eastAsia="pt-BR"/>
        </w:rPr>
        <w:drawing>
          <wp:inline distT="0" distB="0" distL="0" distR="0">
            <wp:extent cx="6645910" cy="2378497"/>
            <wp:effectExtent l="0" t="0" r="254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iação (Database + Table) no Athen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060" cy="238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A0" w:rsidRDefault="003B02A0" w:rsidP="00373FD2">
      <w:r>
        <w:rPr>
          <w:noProof/>
          <w:lang w:val="pt-BR" w:eastAsia="pt-BR"/>
        </w:rPr>
        <w:drawing>
          <wp:inline distT="0" distB="0" distL="0" distR="0">
            <wp:extent cx="6645910" cy="2299335"/>
            <wp:effectExtent l="0" t="0" r="254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sulta Tabela Criad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2FA" w:rsidRDefault="00CF32FA" w:rsidP="00373FD2">
      <w:r>
        <w:t>Etapa 4: Construção das consultas SQL e obtenção de respostas para os problemas propostos.</w:t>
      </w:r>
    </w:p>
    <w:p w:rsidR="003B02A0" w:rsidRDefault="003B02A0" w:rsidP="00373FD2">
      <w:r>
        <w:t>Problema 01: Quantos Filmes estão disponíveis no Dataset</w:t>
      </w:r>
    </w:p>
    <w:p w:rsidR="003B02A0" w:rsidRDefault="003B02A0" w:rsidP="00373FD2">
      <w:r>
        <w:rPr>
          <w:noProof/>
          <w:lang w:val="pt-BR" w:eastAsia="pt-BR"/>
        </w:rPr>
        <w:drawing>
          <wp:inline distT="0" distB="0" distL="0" distR="0">
            <wp:extent cx="6645910" cy="2864768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lema 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5736" cy="286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A0" w:rsidRDefault="003B02A0" w:rsidP="00373FD2">
      <w:r>
        <w:lastRenderedPageBreak/>
        <w:t>Problema 02: Nome dos 5 filmes com melhor média de avaliação</w:t>
      </w:r>
    </w:p>
    <w:p w:rsidR="003B02A0" w:rsidRDefault="003B02A0" w:rsidP="00373FD2">
      <w:r>
        <w:rPr>
          <w:noProof/>
          <w:lang w:val="pt-BR" w:eastAsia="pt-BR"/>
        </w:rPr>
        <w:drawing>
          <wp:inline distT="0" distB="0" distL="0" distR="0">
            <wp:extent cx="6645910" cy="2489493"/>
            <wp:effectExtent l="0" t="0" r="254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blema 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735" cy="24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A0" w:rsidRDefault="003B02A0" w:rsidP="00373FD2">
      <w:r>
        <w:t>Problema 03: Os 9 anos com menos lançamentos de Filmes</w:t>
      </w:r>
    </w:p>
    <w:p w:rsidR="003B02A0" w:rsidRDefault="003B02A0" w:rsidP="00373FD2">
      <w:r>
        <w:rPr>
          <w:noProof/>
          <w:lang w:val="pt-BR" w:eastAsia="pt-BR"/>
        </w:rPr>
        <w:drawing>
          <wp:inline distT="0" distB="0" distL="0" distR="0">
            <wp:extent cx="6645910" cy="2648060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blema 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938" cy="264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A0" w:rsidRDefault="003B02A0" w:rsidP="00373FD2">
      <w:r>
        <w:t>Problema 04: Quantidade de filmes com avaliação acima de 4,7, considerando apenas a última data de avaliação.</w:t>
      </w:r>
    </w:p>
    <w:p w:rsidR="003B02A0" w:rsidRPr="00A6783B" w:rsidRDefault="003B02A0" w:rsidP="00373FD2">
      <w:r>
        <w:rPr>
          <w:noProof/>
          <w:lang w:val="pt-BR" w:eastAsia="pt-BR"/>
        </w:rPr>
        <w:drawing>
          <wp:inline distT="0" distB="0" distL="0" distR="0">
            <wp:extent cx="6645910" cy="255292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blema 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244" cy="255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B18" w:rsidRPr="00E4786A" w:rsidRDefault="003B02A0" w:rsidP="00D32BE0">
      <w:pPr>
        <w:pStyle w:val="Encerramento"/>
      </w:pPr>
      <w:r>
        <w:lastRenderedPageBreak/>
        <w:t>Problema 05:</w:t>
      </w:r>
      <w:r w:rsidR="006B359F">
        <w:t xml:space="preserve"> ID’s dos 5 clientes que mais avaliaram filmes e quantas avaliações fizeram cada um.</w:t>
      </w:r>
      <w:r>
        <w:br/>
      </w:r>
      <w:r>
        <w:br/>
      </w:r>
      <w:r>
        <w:rPr>
          <w:noProof/>
          <w:lang w:val="pt-BR" w:eastAsia="pt-BR"/>
        </w:rPr>
        <w:drawing>
          <wp:inline distT="0" distB="0" distL="0" distR="0">
            <wp:extent cx="6645910" cy="2542349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blema 5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878" cy="254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BE0">
        <w:br/>
      </w:r>
      <w:r w:rsidR="00D32BE0">
        <w:br/>
        <w:t>Arquivos Gerados pelo Athena através das consultas:</w:t>
      </w:r>
      <w:r w:rsidR="00D32BE0">
        <w:br/>
      </w:r>
      <w:r w:rsidR="00D32BE0">
        <w:br/>
      </w:r>
      <w:r w:rsidR="00D32BE0">
        <w:rPr>
          <w:noProof/>
          <w:lang w:val="pt-BR" w:eastAsia="pt-BR"/>
        </w:rPr>
        <w:drawing>
          <wp:inline distT="0" distB="0" distL="0" distR="0">
            <wp:extent cx="6645910" cy="2317115"/>
            <wp:effectExtent l="0" t="0" r="254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rquivos Gerados Consultas-Athena no Bucket S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BE0">
        <w:br/>
      </w:r>
      <w:r w:rsidR="00D32BE0">
        <w:br/>
      </w:r>
      <w:sdt>
        <w:sdtPr>
          <w:id w:val="2139374424"/>
          <w:placeholder>
            <w:docPart w:val="14FC1FB8495C43D990556739CCE7F920"/>
          </w:placeholder>
          <w:temporary/>
          <w:showingPlcHdr/>
          <w15:appearance w15:val="hidden"/>
        </w:sdtPr>
        <w:sdtEndPr/>
        <w:sdtContent>
          <w:r w:rsidR="00E4786A" w:rsidRPr="00E4786A">
            <w:rPr>
              <w:lang w:val="pt-BR" w:bidi="pt-BR"/>
            </w:rPr>
            <w:t>Atenciosamente,</w:t>
          </w:r>
        </w:sdtContent>
      </w:sdt>
    </w:p>
    <w:p w:rsidR="00A66B18" w:rsidRDefault="00CF32FA" w:rsidP="00A6783B">
      <w:pPr>
        <w:pStyle w:val="Assinatura"/>
        <w:rPr>
          <w:color w:val="000000" w:themeColor="text1"/>
        </w:rPr>
      </w:pPr>
      <w:r>
        <w:t>Thiago Brito de Andrade Tenório</w:t>
      </w:r>
      <w:r w:rsidR="00A6783B">
        <w:rPr>
          <w:lang w:val="pt-BR" w:bidi="pt-BR"/>
        </w:rPr>
        <w:br/>
      </w:r>
      <w:r>
        <w:rPr>
          <w:color w:val="000000" w:themeColor="text1"/>
        </w:rPr>
        <w:t>Turma: Dados - 2023.1</w:t>
      </w:r>
    </w:p>
    <w:p w:rsidR="00CF32FA" w:rsidRPr="0041428F" w:rsidRDefault="00CF32FA" w:rsidP="00A6783B">
      <w:pPr>
        <w:pStyle w:val="Assinatura"/>
        <w:rPr>
          <w:color w:val="000000" w:themeColor="text1"/>
        </w:rPr>
      </w:pPr>
      <w:bookmarkStart w:id="0" w:name="_GoBack"/>
      <w:bookmarkEnd w:id="0"/>
      <w:r>
        <w:rPr>
          <w:color w:val="000000" w:themeColor="text1"/>
        </w:rPr>
        <w:t>Data: 25/03/2024</w:t>
      </w:r>
    </w:p>
    <w:sectPr w:rsidR="00CF32FA" w:rsidRPr="0041428F" w:rsidSect="006E3A16">
      <w:headerReference w:type="default" r:id="rId20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AEE" w:rsidRDefault="006D6AEE" w:rsidP="00A66B18">
      <w:pPr>
        <w:spacing w:before="0" w:after="0"/>
      </w:pPr>
      <w:r>
        <w:separator/>
      </w:r>
    </w:p>
  </w:endnote>
  <w:endnote w:type="continuationSeparator" w:id="0">
    <w:p w:rsidR="006D6AEE" w:rsidRDefault="006D6AEE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AEE" w:rsidRDefault="006D6AEE" w:rsidP="00A66B18">
      <w:pPr>
        <w:spacing w:before="0" w:after="0"/>
      </w:pPr>
      <w:r>
        <w:separator/>
      </w:r>
    </w:p>
  </w:footnote>
  <w:footnote w:type="continuationSeparator" w:id="0">
    <w:p w:rsidR="006D6AEE" w:rsidRDefault="006D6AEE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B18" w:rsidRDefault="00A66B18">
    <w:pPr>
      <w:pStyle w:val="Cabealho"/>
    </w:pPr>
    <w:r w:rsidRPr="0041428F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Elemento gráfico 17" descr="Formas de destaque curvas que coletivamente constroem o design do cabeçalh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v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v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v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v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572926" id="Elemento gráfico 17" o:spid="_x0000_s1026" alt="Formas de destaque curvas que coletivamente constroem o design do cabeçalho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">
              <v:shape id="Forma Livre: Forma 20" o:spid="_x0000_s1027" style="position:absolute;left:21216;top:-71;width:38767;height:17620;visibility:visible;mso-wrap-style:square;v-text-anchor:middle" coordsize="3876675,1762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7RMIA&#10;AADbAAAADwAAAGRycy9kb3ducmV2LnhtbERPTWsCMRC9C/6HMEJvmtVDsVujFGlLqXiotqC3IRmz&#10;oZvJsknd1V9vDkKPj/e9WPW+FmdqowusYDopQBDrYBxbBd/7t/EcREzIBuvApOBCEVbL4WCBpQkd&#10;f9F5l6zIIRxLVFCl1JRSRl2RxzgJDXHmTqH1mDJsrTQtdjnc13JWFI/So+PcUGFD64r07+7PK9hQ&#10;d73utwdtP93r0T3pYH/eD0o9jPqXZxCJ+vQvvrs/jIJZXp+/5B8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LtEwgAAANsAAAAPAAAAAAAAAAAAAAAAAJgCAABkcnMvZG93&#10;bnJldi54bWxQSwUGAAAAAAQABAD1AAAAhwM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vre: Forma 22" o:spid="_x0000_s1028" style="position:absolute;left:-71;top:-71;width:60007;height:19240;visibility:visible;mso-wrap-style:square;v-text-anchor:middle" coordsize="6000750,1924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Zq2sQA&#10;AADbAAAADwAAAGRycy9kb3ducmV2LnhtbESPQWvCQBSE74L/YXlCb7oxFA2pqxQhILRCNYFeH9nX&#10;JG32bZpdk/TfdwsFj8PMfMPsDpNpxUC9aywrWK8iEMSl1Q1XCoo8WyYgnEfW2FomBT/k4LCfz3aY&#10;ajvyhYarr0SAsEtRQe19l0rpypoMupXtiIP3YXuDPsi+krrHMcBNK+Mo2kiDDYeFGjs61lR+XW9G&#10;wSu+ZLd3U2Tn7BtN/laePpPto1IPi+n5CYSnyd/D/+2TVhDH8Pcl/AC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GatrEAAAA2wAAAA8AAAAAAAAAAAAAAAAAmAIAAGRycy9k&#10;b3ducmV2LnhtbFBLBQYAAAAABAAEAPUAAACJAw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vre: Forma 23" o:spid="_x0000_s1029" style="position:absolute;left:-71;top:-71;width:60007;height:9048;visibility:visible;mso-wrap-style:square;v-text-anchor:middle" coordsize="6000750,904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KPh8QA&#10;AADbAAAADwAAAGRycy9kb3ducmV2LnhtbESPT2vCQBTE70K/w/IK3symFsSmrhIEwZ7EP9TrM/ua&#10;Dc2+jdk1Rj99tyB4HGbmN8xs0dtadNT6yrGCtyQFQVw4XXGp4LBfjaYgfEDWWDsmBTfysJi/DGaY&#10;aXflLXW7UIoIYZ+hAhNCk0npC0MWfeIa4uj9uNZiiLItpW7xGuG2luM0nUiLFccFgw0tDRW/u4tV&#10;cNenY345f3xvN/evkzNFecQuV2r42uefIAL14Rl+tNdawfgd/r/E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Cj4fEAAAA2wAAAA8AAAAAAAAAAAAAAAAAmAIAAGRycy9k&#10;b3ducmV2LnhtbFBLBQYAAAAABAAEAPUAAACJAw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vre: Forma 24" o:spid="_x0000_s1030" style="position:absolute;left:31761;top:9244;width:28194;height:8286;visibility:visible;mso-wrap-style:square;v-text-anchor:middle" coordsize="2819400,828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zoysMA&#10;AADbAAAADwAAAGRycy9kb3ducmV2LnhtbESPzWrDMBCE74W+g9hCb42cH0Jxo4Q0EMihCdTtAyzW&#10;+gdbKyOpstunjwKBHoeZ+YbZ7CbTi0jOt5YVzGcZCOLS6pZrBd9fx5dXED4ga+wtk4Jf8rDbPj5s&#10;MNd25E+KRahFgrDPUUETwpBL6cuGDPqZHYiTV1lnMCTpaqkdjgluernIsrU02HJaaHCgQ0NlV/wY&#10;BfHjeClcdajeoz53nVyu/+KISj0/Tfs3EIGm8B++t09awWIFty/pB8jt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zoysMAAADbAAAADwAAAAAAAAAAAAAAAACYAgAAZHJzL2Rv&#10;d25yZXYueG1sUEsFBgAAAAAEAAQA9QAAAIgD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removePersonalInformation/>
  <w:removeDateAndTime/>
  <w:activeWritingStyle w:appName="MSWord" w:lang="pt-BR" w:vendorID="64" w:dllVersion="131078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D2"/>
    <w:rsid w:val="00032A37"/>
    <w:rsid w:val="00045401"/>
    <w:rsid w:val="00083BAA"/>
    <w:rsid w:val="000B1500"/>
    <w:rsid w:val="00100D9D"/>
    <w:rsid w:val="0010680C"/>
    <w:rsid w:val="00113D79"/>
    <w:rsid w:val="00152B0B"/>
    <w:rsid w:val="001766D6"/>
    <w:rsid w:val="00192419"/>
    <w:rsid w:val="001C270D"/>
    <w:rsid w:val="001D0B5A"/>
    <w:rsid w:val="001E2320"/>
    <w:rsid w:val="00214E28"/>
    <w:rsid w:val="00352B81"/>
    <w:rsid w:val="00355A23"/>
    <w:rsid w:val="00373AF6"/>
    <w:rsid w:val="00373FD2"/>
    <w:rsid w:val="00394757"/>
    <w:rsid w:val="003A0150"/>
    <w:rsid w:val="003B02A0"/>
    <w:rsid w:val="003E24DF"/>
    <w:rsid w:val="0041428F"/>
    <w:rsid w:val="00452F49"/>
    <w:rsid w:val="004679A8"/>
    <w:rsid w:val="004A2B0D"/>
    <w:rsid w:val="004E01B2"/>
    <w:rsid w:val="005158A2"/>
    <w:rsid w:val="005741F8"/>
    <w:rsid w:val="005B0455"/>
    <w:rsid w:val="005C2210"/>
    <w:rsid w:val="00615018"/>
    <w:rsid w:val="0062123A"/>
    <w:rsid w:val="00646E75"/>
    <w:rsid w:val="00656C0D"/>
    <w:rsid w:val="006B359F"/>
    <w:rsid w:val="006D6AEE"/>
    <w:rsid w:val="006E3A16"/>
    <w:rsid w:val="006F6F10"/>
    <w:rsid w:val="00714317"/>
    <w:rsid w:val="00783E79"/>
    <w:rsid w:val="007B5AE8"/>
    <w:rsid w:val="007F5192"/>
    <w:rsid w:val="008F0ED9"/>
    <w:rsid w:val="00990E3D"/>
    <w:rsid w:val="009C00D4"/>
    <w:rsid w:val="009D6510"/>
    <w:rsid w:val="009F6646"/>
    <w:rsid w:val="00A26FE7"/>
    <w:rsid w:val="00A66B18"/>
    <w:rsid w:val="00A6783B"/>
    <w:rsid w:val="00A96CF8"/>
    <w:rsid w:val="00AA089B"/>
    <w:rsid w:val="00AE1388"/>
    <w:rsid w:val="00AF3982"/>
    <w:rsid w:val="00B421CF"/>
    <w:rsid w:val="00B50294"/>
    <w:rsid w:val="00B57D6E"/>
    <w:rsid w:val="00C701F7"/>
    <w:rsid w:val="00C70786"/>
    <w:rsid w:val="00CC78A4"/>
    <w:rsid w:val="00CF32FA"/>
    <w:rsid w:val="00D10958"/>
    <w:rsid w:val="00D32BE0"/>
    <w:rsid w:val="00D66593"/>
    <w:rsid w:val="00DE6DA2"/>
    <w:rsid w:val="00DF2D30"/>
    <w:rsid w:val="00E4786A"/>
    <w:rsid w:val="00E55D74"/>
    <w:rsid w:val="00E6540C"/>
    <w:rsid w:val="00E81E2A"/>
    <w:rsid w:val="00EE0952"/>
    <w:rsid w:val="00F97C55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rio1">
    <w:name w:val="Destinatário1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udao">
    <w:name w:val="Salutation"/>
    <w:basedOn w:val="Normal"/>
    <w:link w:val="SaudaoChar"/>
    <w:uiPriority w:val="4"/>
    <w:unhideWhenUsed/>
    <w:qFormat/>
    <w:rsid w:val="00A66B18"/>
    <w:pPr>
      <w:spacing w:before="720"/>
    </w:pPr>
  </w:style>
  <w:style w:type="character" w:customStyle="1" w:styleId="SaudaoChar">
    <w:name w:val="Saudação Char"/>
    <w:basedOn w:val="Fontepargpadro"/>
    <w:link w:val="Sauda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Encerramento">
    <w:name w:val="Closing"/>
    <w:basedOn w:val="Normal"/>
    <w:next w:val="Assinatura"/>
    <w:link w:val="EncerramentoChar"/>
    <w:uiPriority w:val="6"/>
    <w:unhideWhenUsed/>
    <w:qFormat/>
    <w:rsid w:val="00A6783B"/>
    <w:pPr>
      <w:spacing w:before="480" w:after="960"/>
    </w:pPr>
  </w:style>
  <w:style w:type="character" w:customStyle="1" w:styleId="EncerramentoChar">
    <w:name w:val="Encerramento Char"/>
    <w:basedOn w:val="Fontepargpadro"/>
    <w:link w:val="Encerramento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Assinatura">
    <w:name w:val="Signature"/>
    <w:basedOn w:val="Normal"/>
    <w:link w:val="Assinatura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ssinaturaChar">
    <w:name w:val="Assinatura Char"/>
    <w:basedOn w:val="Fontepargpadro"/>
    <w:link w:val="Assinatur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E24DF"/>
    <w:pPr>
      <w:spacing w:after="0"/>
      <w:jc w:val="right"/>
    </w:pPr>
  </w:style>
  <w:style w:type="character" w:customStyle="1" w:styleId="CabealhoChar">
    <w:name w:val="Cabeçalho Char"/>
    <w:basedOn w:val="Fontepargpadro"/>
    <w:link w:val="Cabealh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Forte">
    <w:name w:val="Strong"/>
    <w:basedOn w:val="Fontepargpadro"/>
    <w:uiPriority w:val="1"/>
    <w:semiHidden/>
    <w:rsid w:val="003E24DF"/>
    <w:rPr>
      <w:b/>
      <w:bCs/>
    </w:rPr>
  </w:style>
  <w:style w:type="paragraph" w:customStyle="1" w:styleId="Informaesdecontato">
    <w:name w:val="Informações de conta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har">
    <w:name w:val="Título 2 Char"/>
    <w:basedOn w:val="Fontepargpadro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oEspaoReservado">
    <w:name w:val="Placeholder Text"/>
    <w:basedOn w:val="Fontepargpadro"/>
    <w:uiPriority w:val="99"/>
    <w:semiHidden/>
    <w:rsid w:val="001766D6"/>
    <w:rPr>
      <w:color w:val="808080"/>
    </w:rPr>
  </w:style>
  <w:style w:type="paragraph" w:styleId="Rodap">
    <w:name w:val="footer"/>
    <w:basedOn w:val="Normal"/>
    <w:link w:val="Rodap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actere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acteredeLogotipo">
    <w:name w:val="Caractere de Logotipo"/>
    <w:basedOn w:val="Fontepargpadro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Hyperlink">
    <w:name w:val="Hyperlink"/>
    <w:basedOn w:val="Fontepargpadro"/>
    <w:uiPriority w:val="99"/>
    <w:unhideWhenUsed/>
    <w:rsid w:val="003B02A0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github.com/tbatenorio/Cloud_Computing/blob/main/Projeto_Final_Computa%C3%A7%C3%A3o_em_Nuvem.ipynb" TargetMode="Externa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AppData\Roaming\Microsoft\Modelos\Papel%20timbrado%20com%20curva%20azu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4FC1FB8495C43D990556739CCE7F9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1BE408-6BA2-4155-BF6B-B69A2FC79FD4}"/>
      </w:docPartPr>
      <w:docPartBody>
        <w:p w:rsidR="007A5406" w:rsidRDefault="00816984">
          <w:pPr>
            <w:pStyle w:val="14FC1FB8495C43D990556739CCE7F920"/>
          </w:pPr>
          <w:r w:rsidRPr="00E4786A">
            <w:rPr>
              <w:lang w:bidi="pt-BR"/>
            </w:rPr>
            <w:t>Atenciosamente,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984"/>
    <w:rsid w:val="007A5406"/>
    <w:rsid w:val="00816984"/>
    <w:rsid w:val="00C8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15BCC7B827F54850A6A5927624827421">
    <w:name w:val="15BCC7B827F54850A6A5927624827421"/>
  </w:style>
  <w:style w:type="paragraph" w:customStyle="1" w:styleId="F3E67833B7D44A7A96A51F1A87A9C95C">
    <w:name w:val="F3E67833B7D44A7A96A51F1A87A9C95C"/>
  </w:style>
  <w:style w:type="character" w:styleId="Forte">
    <w:name w:val="Strong"/>
    <w:basedOn w:val="Fontepargpadro"/>
    <w:uiPriority w:val="1"/>
    <w:rPr>
      <w:b/>
      <w:bCs/>
    </w:rPr>
  </w:style>
  <w:style w:type="paragraph" w:customStyle="1" w:styleId="937BF5A0BC054C1594354F7C8767F2F1">
    <w:name w:val="937BF5A0BC054C1594354F7C8767F2F1"/>
  </w:style>
  <w:style w:type="paragraph" w:customStyle="1" w:styleId="22A999FF828F494B8CC3C460FEAC4291">
    <w:name w:val="22A999FF828F494B8CC3C460FEAC4291"/>
  </w:style>
  <w:style w:type="paragraph" w:customStyle="1" w:styleId="055E68C6772A4350A095669E7DD9B247">
    <w:name w:val="055E68C6772A4350A095669E7DD9B247"/>
  </w:style>
  <w:style w:type="paragraph" w:customStyle="1" w:styleId="FB23845AC2844794959AC82C24484A26">
    <w:name w:val="FB23845AC2844794959AC82C24484A26"/>
  </w:style>
  <w:style w:type="paragraph" w:customStyle="1" w:styleId="9D48BBF7387E4B33BB177B2E940AEADA">
    <w:name w:val="9D48BBF7387E4B33BB177B2E940AEADA"/>
  </w:style>
  <w:style w:type="paragraph" w:customStyle="1" w:styleId="A71C3BFBCEFF49E0B7D1BB0037E3BAED">
    <w:name w:val="A71C3BFBCEFF49E0B7D1BB0037E3BAED"/>
  </w:style>
  <w:style w:type="paragraph" w:customStyle="1" w:styleId="E9A7ECBBC5D64BEDB8B00804ED5D602C">
    <w:name w:val="E9A7ECBBC5D64BEDB8B00804ED5D602C"/>
  </w:style>
  <w:style w:type="paragraph" w:customStyle="1" w:styleId="14FC1FB8495C43D990556739CCE7F920">
    <w:name w:val="14FC1FB8495C43D990556739CCE7F920"/>
  </w:style>
  <w:style w:type="paragraph" w:customStyle="1" w:styleId="F851B9C6F70B4A978121C504DF449947">
    <w:name w:val="F851B9C6F70B4A978121C504DF449947"/>
  </w:style>
  <w:style w:type="paragraph" w:customStyle="1" w:styleId="9E0801D86C114ABEAE8D9BBB78975746">
    <w:name w:val="9E0801D86C114ABEAE8D9BBB789757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Papel timbrado com curva azul</Template>
  <TotalTime>0</TotalTime>
  <Pages>4</Pages>
  <Words>194</Words>
  <Characters>1051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2024-03-20T11:57:00Z</dcterms:created>
  <dcterms:modified xsi:type="dcterms:W3CDTF">2024-03-24T23:10:00Z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